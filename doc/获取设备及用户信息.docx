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A6" w:rsidRPr="00863EB6" w:rsidRDefault="005018A6">
      <w:pPr>
        <w:jc w:val="center"/>
        <w:rPr>
          <w:rFonts w:asciiTheme="minorEastAsia" w:eastAsiaTheme="minorEastAsia" w:hAnsiTheme="minorEastAsia" w:cs="宋体"/>
          <w:b/>
          <w:bCs/>
          <w:color w:val="262626" w:themeColor="text1" w:themeTint="D9"/>
          <w:kern w:val="0"/>
          <w:sz w:val="72"/>
          <w:szCs w:val="72"/>
          <w:lang w:bidi="as-IN"/>
        </w:rPr>
      </w:pPr>
    </w:p>
    <w:p w:rsidR="00581747" w:rsidRPr="00863EB6" w:rsidRDefault="00186997">
      <w:pPr>
        <w:jc w:val="center"/>
        <w:rPr>
          <w:rFonts w:asciiTheme="minorEastAsia" w:eastAsiaTheme="minorEastAsia" w:hAnsiTheme="minorEastAsia" w:cs="宋体"/>
          <w:b/>
          <w:bCs/>
          <w:color w:val="262626" w:themeColor="text1" w:themeTint="D9"/>
          <w:kern w:val="0"/>
          <w:sz w:val="72"/>
          <w:szCs w:val="72"/>
          <w:lang w:bidi="as-IN"/>
        </w:rPr>
      </w:pPr>
      <w:r>
        <w:rPr>
          <w:rFonts w:asciiTheme="minorEastAsia" w:eastAsiaTheme="minorEastAsia" w:hAnsiTheme="minorEastAsia" w:cs="宋体" w:hint="eastAsia"/>
          <w:b/>
          <w:bCs/>
          <w:color w:val="262626" w:themeColor="text1" w:themeTint="D9"/>
          <w:kern w:val="0"/>
          <w:sz w:val="72"/>
          <w:szCs w:val="72"/>
          <w:lang w:bidi="as-IN"/>
        </w:rPr>
        <w:t>获取设备信息</w:t>
      </w:r>
    </w:p>
    <w:p w:rsidR="00904764" w:rsidRPr="00863EB6" w:rsidRDefault="00904764">
      <w:pPr>
        <w:jc w:val="center"/>
        <w:rPr>
          <w:rFonts w:asciiTheme="minorEastAsia" w:eastAsiaTheme="minorEastAsia" w:hAnsiTheme="minorEastAsia" w:cs="宋体"/>
          <w:b/>
          <w:bCs/>
          <w:color w:val="262626" w:themeColor="text1" w:themeTint="D9"/>
          <w:kern w:val="0"/>
          <w:sz w:val="72"/>
          <w:szCs w:val="72"/>
          <w:lang w:bidi="as-IN"/>
        </w:rPr>
      </w:pPr>
    </w:p>
    <w:p w:rsidR="00594CE4" w:rsidRPr="00863EB6" w:rsidRDefault="00581747">
      <w:pPr>
        <w:jc w:val="center"/>
        <w:rPr>
          <w:rFonts w:asciiTheme="minorEastAsia" w:eastAsiaTheme="minorEastAsia" w:hAnsiTheme="minorEastAsia" w:cs="宋体"/>
          <w:b/>
          <w:bCs/>
          <w:color w:val="262626" w:themeColor="text1" w:themeTint="D9"/>
          <w:kern w:val="0"/>
          <w:sz w:val="36"/>
          <w:szCs w:val="36"/>
          <w:lang w:bidi="as-IN"/>
        </w:rPr>
      </w:pPr>
      <w:r w:rsidRPr="00863EB6">
        <w:rPr>
          <w:rFonts w:asciiTheme="minorEastAsia" w:eastAsiaTheme="minorEastAsia" w:hAnsiTheme="minorEastAsia" w:cs="宋体" w:hint="eastAsia"/>
          <w:b/>
          <w:bCs/>
          <w:color w:val="262626" w:themeColor="text1" w:themeTint="D9"/>
          <w:kern w:val="0"/>
          <w:sz w:val="36"/>
          <w:szCs w:val="36"/>
          <w:lang w:bidi="as-IN"/>
        </w:rPr>
        <w:t>对接文档</w:t>
      </w:r>
    </w:p>
    <w:p w:rsidR="00594CE4" w:rsidRPr="00863EB6" w:rsidRDefault="00594CE4">
      <w:pPr>
        <w:jc w:val="center"/>
        <w:rPr>
          <w:rFonts w:asciiTheme="minorEastAsia" w:eastAsiaTheme="minorEastAsia" w:hAnsiTheme="minorEastAsia" w:cs="宋体"/>
          <w:color w:val="262626" w:themeColor="text1" w:themeTint="D9"/>
          <w:kern w:val="0"/>
          <w:sz w:val="24"/>
          <w:lang w:bidi="as-IN"/>
        </w:rPr>
      </w:pPr>
    </w:p>
    <w:p w:rsidR="005018A6" w:rsidRPr="00863EB6" w:rsidRDefault="005018A6">
      <w:pPr>
        <w:rPr>
          <w:rFonts w:asciiTheme="minorEastAsia" w:eastAsiaTheme="minorEastAsia" w:hAnsiTheme="minorEastAsia" w:cs="宋体"/>
          <w:b/>
          <w:bCs/>
          <w:color w:val="262626" w:themeColor="text1" w:themeTint="D9"/>
          <w:kern w:val="0"/>
          <w:sz w:val="36"/>
          <w:szCs w:val="36"/>
          <w:lang w:bidi="as-IN"/>
        </w:rPr>
      </w:pPr>
    </w:p>
    <w:p w:rsidR="00594CE4" w:rsidRPr="00863EB6" w:rsidRDefault="00594CE4">
      <w:pPr>
        <w:rPr>
          <w:rFonts w:asciiTheme="minorEastAsia" w:eastAsiaTheme="minorEastAsia" w:hAnsiTheme="minorEastAsia"/>
          <w:color w:val="262626" w:themeColor="text1" w:themeTint="D9"/>
        </w:rPr>
      </w:pPr>
      <w:r w:rsidRPr="00863EB6">
        <w:rPr>
          <w:rFonts w:asciiTheme="minorEastAsia" w:eastAsiaTheme="minorEastAsia" w:hAnsiTheme="minorEastAsia" w:hint="eastAsia"/>
          <w:color w:val="262626" w:themeColor="text1" w:themeTint="D9"/>
        </w:rPr>
        <w:t>版本修订记录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2483"/>
        <w:gridCol w:w="1745"/>
        <w:gridCol w:w="2971"/>
      </w:tblGrid>
      <w:tr w:rsidR="00954657" w:rsidRPr="00863EB6" w:rsidTr="00DE7DD9">
        <w:tc>
          <w:tcPr>
            <w:tcW w:w="1369" w:type="dxa"/>
          </w:tcPr>
          <w:p w:rsidR="00594CE4" w:rsidRPr="00863EB6" w:rsidRDefault="00594CE4">
            <w:pPr>
              <w:jc w:val="center"/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时间</w:t>
            </w:r>
          </w:p>
        </w:tc>
        <w:tc>
          <w:tcPr>
            <w:tcW w:w="2483" w:type="dxa"/>
          </w:tcPr>
          <w:p w:rsidR="00594CE4" w:rsidRPr="00863EB6" w:rsidRDefault="00594CE4">
            <w:pPr>
              <w:jc w:val="center"/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版本</w:t>
            </w:r>
          </w:p>
        </w:tc>
        <w:tc>
          <w:tcPr>
            <w:tcW w:w="1745" w:type="dxa"/>
          </w:tcPr>
          <w:p w:rsidR="00594CE4" w:rsidRPr="00863EB6" w:rsidRDefault="00594CE4">
            <w:pPr>
              <w:jc w:val="center"/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操作人</w:t>
            </w:r>
          </w:p>
        </w:tc>
        <w:tc>
          <w:tcPr>
            <w:tcW w:w="2971" w:type="dxa"/>
          </w:tcPr>
          <w:p w:rsidR="00594CE4" w:rsidRPr="00863EB6" w:rsidRDefault="00594CE4">
            <w:pPr>
              <w:jc w:val="center"/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说明</w:t>
            </w:r>
          </w:p>
        </w:tc>
      </w:tr>
      <w:tr w:rsidR="00954657" w:rsidRPr="00863EB6" w:rsidTr="00DE7DD9">
        <w:tc>
          <w:tcPr>
            <w:tcW w:w="1369" w:type="dxa"/>
          </w:tcPr>
          <w:p w:rsidR="00594CE4" w:rsidRPr="00863EB6" w:rsidRDefault="00DE7DD9">
            <w:pPr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201</w:t>
            </w:r>
            <w:r w:rsidR="00DF7C81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7</w:t>
            </w: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-0</w:t>
            </w:r>
            <w:r w:rsidR="00DF7C81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9</w:t>
            </w: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-0</w:t>
            </w:r>
            <w:r w:rsidR="00DF7C81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5</w:t>
            </w:r>
          </w:p>
        </w:tc>
        <w:tc>
          <w:tcPr>
            <w:tcW w:w="2483" w:type="dxa"/>
          </w:tcPr>
          <w:p w:rsidR="00594CE4" w:rsidRPr="00863EB6" w:rsidRDefault="00DE7DD9">
            <w:pPr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1.0</w:t>
            </w:r>
          </w:p>
        </w:tc>
        <w:tc>
          <w:tcPr>
            <w:tcW w:w="1745" w:type="dxa"/>
          </w:tcPr>
          <w:p w:rsidR="00594CE4" w:rsidRPr="00863EB6" w:rsidRDefault="00DF7C81">
            <w:pPr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>
              <w:rPr>
                <w:rFonts w:asciiTheme="minorEastAsia" w:eastAsiaTheme="minorEastAsia" w:hAnsiTheme="minorEastAsia"/>
                <w:color w:val="262626" w:themeColor="text1" w:themeTint="D9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l</w:t>
            </w:r>
          </w:p>
        </w:tc>
        <w:tc>
          <w:tcPr>
            <w:tcW w:w="2971" w:type="dxa"/>
          </w:tcPr>
          <w:p w:rsidR="00594CE4" w:rsidRPr="00863EB6" w:rsidRDefault="00594CE4">
            <w:pPr>
              <w:rPr>
                <w:rFonts w:asciiTheme="minorEastAsia" w:eastAsiaTheme="minorEastAsia" w:hAnsiTheme="minorEastAsia"/>
                <w:color w:val="262626" w:themeColor="text1" w:themeTint="D9"/>
              </w:rPr>
            </w:pPr>
            <w:r w:rsidRPr="00863EB6">
              <w:rPr>
                <w:rFonts w:asciiTheme="minorEastAsia" w:eastAsiaTheme="minorEastAsia" w:hAnsiTheme="minorEastAsia" w:hint="eastAsia"/>
                <w:color w:val="262626" w:themeColor="text1" w:themeTint="D9"/>
              </w:rPr>
              <w:t>文档初创</w:t>
            </w:r>
          </w:p>
        </w:tc>
      </w:tr>
    </w:tbl>
    <w:p w:rsidR="00210587" w:rsidRPr="00DF7C81" w:rsidRDefault="00210587" w:rsidP="00DF7C81"/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210587" w:rsidRPr="00863EB6" w:rsidRDefault="00210587" w:rsidP="00210587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594CE4" w:rsidRPr="00863EB6" w:rsidRDefault="00594CE4" w:rsidP="00F45824">
      <w:pPr>
        <w:pStyle w:val="1"/>
        <w:rPr>
          <w:rFonts w:asciiTheme="minorEastAsia" w:eastAsiaTheme="minorEastAsia" w:hAnsiTheme="minorEastAsia"/>
          <w:color w:val="262626" w:themeColor="text1" w:themeTint="D9"/>
        </w:rPr>
      </w:pPr>
      <w:bookmarkStart w:id="0" w:name="_Toc447721804"/>
      <w:bookmarkStart w:id="1" w:name="_Toc461614182"/>
      <w:r w:rsidRPr="00863EB6">
        <w:rPr>
          <w:rFonts w:asciiTheme="minorEastAsia" w:eastAsiaTheme="minorEastAsia" w:hAnsiTheme="minorEastAsia" w:hint="eastAsia"/>
          <w:color w:val="262626" w:themeColor="text1" w:themeTint="D9"/>
        </w:rPr>
        <w:lastRenderedPageBreak/>
        <w:t>一、</w:t>
      </w:r>
      <w:bookmarkEnd w:id="0"/>
      <w:bookmarkEnd w:id="1"/>
      <w:r w:rsidR="00DF7C81">
        <w:rPr>
          <w:rFonts w:asciiTheme="minorEastAsia" w:eastAsiaTheme="minorEastAsia" w:hAnsiTheme="minorEastAsia" w:hint="eastAsia"/>
          <w:color w:val="262626" w:themeColor="text1" w:themeTint="D9"/>
        </w:rPr>
        <w:t>获取信息</w:t>
      </w:r>
    </w:p>
    <w:p w:rsidR="00432C14" w:rsidRPr="00863EB6" w:rsidRDefault="00432C14" w:rsidP="00563556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</w:rPr>
      </w:pPr>
      <w:bookmarkStart w:id="2" w:name="_Toc447721806"/>
      <w:r w:rsidRPr="00863EB6"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概述</w:t>
      </w:r>
      <w:bookmarkEnd w:id="2"/>
    </w:p>
    <w:p w:rsidR="00432C14" w:rsidRPr="00DF7C81" w:rsidRDefault="00DF1858" w:rsidP="00432C14">
      <w:pPr>
        <w:rPr>
          <w:rFonts w:asciiTheme="minorEastAsia" w:eastAsiaTheme="minorEastAsia" w:hAnsiTheme="minorEastAsia" w:cs="微软雅黑"/>
          <w:b/>
          <w:color w:val="262626" w:themeColor="text1" w:themeTint="D9"/>
          <w:shd w:val="clear" w:color="auto" w:fill="FFFFFF"/>
        </w:rPr>
      </w:pPr>
      <w:r w:rsidRPr="00863EB6">
        <w:rPr>
          <w:rFonts w:asciiTheme="minorEastAsia" w:eastAsiaTheme="minorEastAsia" w:hAnsiTheme="minorEastAsia" w:cs="微软雅黑" w:hint="eastAsia"/>
          <w:b/>
          <w:color w:val="262626" w:themeColor="text1" w:themeTint="D9"/>
          <w:shd w:val="clear" w:color="auto" w:fill="FFFFFF"/>
        </w:rPr>
        <w:t>请求</w:t>
      </w:r>
      <w:r w:rsidR="001837FB" w:rsidRPr="00863EB6">
        <w:rPr>
          <w:rFonts w:asciiTheme="minorEastAsia" w:eastAsiaTheme="minorEastAsia" w:hAnsiTheme="minorEastAsia" w:cs="微软雅黑"/>
          <w:b/>
          <w:color w:val="262626" w:themeColor="text1" w:themeTint="D9"/>
          <w:shd w:val="clear" w:color="auto" w:fill="FFFFFF"/>
        </w:rPr>
        <w:t>URL</w:t>
      </w:r>
      <w:r w:rsidR="00F27970" w:rsidRPr="00863EB6">
        <w:rPr>
          <w:rFonts w:asciiTheme="minorEastAsia" w:eastAsiaTheme="minorEastAsia" w:hAnsiTheme="minorEastAsia" w:cs="微软雅黑" w:hint="eastAsia"/>
          <w:b/>
          <w:color w:val="262626" w:themeColor="text1" w:themeTint="D9"/>
          <w:shd w:val="clear" w:color="auto" w:fill="FFFFFF"/>
        </w:rPr>
        <w:t>向</w:t>
      </w:r>
      <w:r w:rsidR="00F27970" w:rsidRPr="00863EB6">
        <w:rPr>
          <w:rFonts w:asciiTheme="minorEastAsia" w:eastAsiaTheme="minorEastAsia" w:hAnsiTheme="minorEastAsia" w:cs="微软雅黑"/>
          <w:b/>
          <w:color w:val="262626" w:themeColor="text1" w:themeTint="D9"/>
          <w:shd w:val="clear" w:color="auto" w:fill="FFFFFF"/>
        </w:rPr>
        <w:t>我方</w:t>
      </w:r>
      <w:r w:rsidR="001837FB" w:rsidRPr="00863EB6">
        <w:rPr>
          <w:rFonts w:asciiTheme="minorEastAsia" w:eastAsiaTheme="minorEastAsia" w:hAnsiTheme="minorEastAsia" w:cs="微软雅黑" w:hint="eastAsia"/>
          <w:b/>
          <w:color w:val="262626" w:themeColor="text1" w:themeTint="D9"/>
          <w:shd w:val="clear" w:color="auto" w:fill="FFFFFF"/>
        </w:rPr>
        <w:t>获取</w:t>
      </w:r>
      <w:r w:rsidR="00DF7C81">
        <w:rPr>
          <w:rFonts w:asciiTheme="minorEastAsia" w:eastAsiaTheme="minorEastAsia" w:hAnsiTheme="minorEastAsia" w:cs="微软雅黑" w:hint="eastAsia"/>
          <w:b/>
          <w:color w:val="262626" w:themeColor="text1" w:themeTint="D9"/>
          <w:shd w:val="clear" w:color="auto" w:fill="FFFFFF"/>
        </w:rPr>
        <w:t>设备信息</w:t>
      </w:r>
      <w:r w:rsidR="001837FB" w:rsidRPr="00863EB6">
        <w:rPr>
          <w:rFonts w:asciiTheme="minorEastAsia" w:eastAsiaTheme="minorEastAsia" w:hAnsiTheme="minorEastAsia" w:cs="微软雅黑" w:hint="eastAsia"/>
          <w:b/>
          <w:color w:val="262626" w:themeColor="text1" w:themeTint="D9"/>
          <w:shd w:val="clear" w:color="auto" w:fill="FFFFFF"/>
        </w:rPr>
        <w:t>。</w:t>
      </w:r>
    </w:p>
    <w:p w:rsidR="00FB4D28" w:rsidRPr="00863EB6" w:rsidRDefault="00432C14" w:rsidP="00563556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bookmarkStart w:id="3" w:name="_Toc447721807"/>
      <w:r w:rsidRPr="00863EB6"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URL</w:t>
      </w:r>
      <w:bookmarkEnd w:id="3"/>
    </w:p>
    <w:p w:rsidR="00DF7C81" w:rsidRDefault="00A04ED4" w:rsidP="00B91B09">
      <w:pPr>
        <w:rPr>
          <w:shd w:val="clear" w:color="auto" w:fill="FFFFFF"/>
        </w:rPr>
      </w:pPr>
      <w:hyperlink r:id="rId8" w:history="1">
        <w:r w:rsidR="00DF7C81" w:rsidRPr="00C74EEB">
          <w:rPr>
            <w:rStyle w:val="a4"/>
            <w:shd w:val="clear" w:color="auto" w:fill="FFFFFF"/>
          </w:rPr>
          <w:t>http://42.96.169.232:8081/sp/getDicDevicesInfo</w:t>
        </w:r>
      </w:hyperlink>
    </w:p>
    <w:p w:rsidR="00432C14" w:rsidRPr="00863EB6" w:rsidRDefault="00432C14" w:rsidP="00563556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bookmarkStart w:id="4" w:name="_Toc447721808"/>
      <w:r w:rsidRPr="00863EB6"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请求方式</w:t>
      </w:r>
      <w:bookmarkEnd w:id="4"/>
    </w:p>
    <w:p w:rsidR="0006613C" w:rsidRPr="00863EB6" w:rsidRDefault="008305D7" w:rsidP="00AA6928">
      <w:pPr>
        <w:jc w:val="left"/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</w:pPr>
      <w:r w:rsidRPr="00863EB6"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  <w:t>Get</w:t>
      </w:r>
      <w:r w:rsidR="00DF7C81">
        <w:rPr>
          <w:rFonts w:asciiTheme="minorEastAsia" w:eastAsiaTheme="minorEastAsia" w:hAnsiTheme="minorEastAsia" w:cs="微软雅黑" w:hint="eastAsia"/>
          <w:b/>
          <w:color w:val="262626" w:themeColor="text1" w:themeTint="D9"/>
          <w:szCs w:val="21"/>
          <w:shd w:val="clear" w:color="auto" w:fill="FFFFFF"/>
        </w:rPr>
        <w:t>或post</w:t>
      </w:r>
    </w:p>
    <w:p w:rsidR="00432C14" w:rsidRPr="00863EB6" w:rsidRDefault="00432C14" w:rsidP="00563556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bookmarkStart w:id="5" w:name="_Toc447721809"/>
      <w:r w:rsidRPr="00863EB6"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请求参数说明</w:t>
      </w:r>
      <w:bookmarkEnd w:id="5"/>
    </w:p>
    <w:p w:rsidR="00432C14" w:rsidRDefault="00432C14" w:rsidP="00432C14">
      <w:pPr>
        <w:jc w:val="left"/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</w:pPr>
    </w:p>
    <w:tbl>
      <w:tblPr>
        <w:tblW w:w="8506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992"/>
        <w:gridCol w:w="1843"/>
        <w:gridCol w:w="3844"/>
      </w:tblGrid>
      <w:tr w:rsidR="005943BD" w:rsidRPr="00863EB6" w:rsidTr="00063A1F">
        <w:trPr>
          <w:trHeight w:val="508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sz w:val="18"/>
                <w:szCs w:val="18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类型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vAlign w:val="center"/>
          </w:tcPr>
          <w:p w:rsidR="005943BD" w:rsidRPr="00863EB6" w:rsidRDefault="005943BD" w:rsidP="00063A1F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含义</w:t>
            </w:r>
          </w:p>
        </w:tc>
      </w:tr>
      <w:tr w:rsidR="005943BD" w:rsidRPr="00863EB6" w:rsidTr="00063A1F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proofErr w:type="spellStart"/>
            <w:r w:rsidRPr="005943BD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943BD" w:rsidRPr="00863EB6" w:rsidRDefault="005943BD" w:rsidP="005943BD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获取设备数</w:t>
            </w:r>
          </w:p>
        </w:tc>
      </w:tr>
      <w:tr w:rsidR="005943BD" w:rsidRPr="00863EB6" w:rsidTr="00063A1F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proofErr w:type="spellStart"/>
            <w:r w:rsidRPr="005943BD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opType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943BD" w:rsidRPr="00863EB6" w:rsidRDefault="00ED4583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 xml:space="preserve">运营商 </w:t>
            </w:r>
            <w:r w:rsidR="00F625F2" w:rsidRPr="00F625F2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0移动、1电信、2联通</w:t>
            </w:r>
            <w:bookmarkStart w:id="6" w:name="_GoBack"/>
            <w:bookmarkEnd w:id="6"/>
          </w:p>
        </w:tc>
      </w:tr>
      <w:tr w:rsidR="005943BD" w:rsidRPr="00863EB6" w:rsidTr="00063A1F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3C2B74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5943BD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brand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943BD" w:rsidRPr="00863EB6" w:rsidRDefault="005943BD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943BD" w:rsidRPr="003C2B74" w:rsidRDefault="00ED4583" w:rsidP="00063A1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设备名称</w:t>
            </w:r>
          </w:p>
        </w:tc>
      </w:tr>
    </w:tbl>
    <w:p w:rsidR="005943BD" w:rsidRDefault="005943BD" w:rsidP="005943BD">
      <w:pPr>
        <w:jc w:val="left"/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</w:pPr>
    </w:p>
    <w:p w:rsidR="00721F78" w:rsidRPr="00863EB6" w:rsidRDefault="00721F78" w:rsidP="00721F78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返回</w:t>
      </w:r>
      <w:r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信息</w:t>
      </w:r>
      <w:r w:rsidRPr="00863EB6"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说明</w:t>
      </w:r>
    </w:p>
    <w:tbl>
      <w:tblPr>
        <w:tblW w:w="8506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992"/>
        <w:gridCol w:w="992"/>
        <w:gridCol w:w="4553"/>
      </w:tblGrid>
      <w:tr w:rsidR="00721F78" w:rsidRPr="00863EB6" w:rsidTr="002637E4">
        <w:trPr>
          <w:trHeight w:val="508"/>
        </w:trPr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863EB6" w:rsidRDefault="00721F78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sz w:val="18"/>
                <w:szCs w:val="18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863EB6" w:rsidRDefault="00721F78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863EB6" w:rsidRDefault="00721F78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类型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vAlign w:val="center"/>
          </w:tcPr>
          <w:p w:rsidR="00721F78" w:rsidRPr="00863EB6" w:rsidRDefault="00721F78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含义</w:t>
            </w:r>
          </w:p>
        </w:tc>
      </w:tr>
      <w:tr w:rsidR="00721F78" w:rsidRPr="00863EB6" w:rsidTr="002637E4">
        <w:trPr>
          <w:trHeight w:val="397"/>
        </w:trPr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355733" w:rsidP="00FF0281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573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index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721F78" w:rsidP="00AC736A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1F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721F78" w:rsidP="00721F78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1F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1F78" w:rsidRPr="00721F78" w:rsidRDefault="00355733" w:rsidP="00AC736A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721F78" w:rsidRPr="00863EB6" w:rsidTr="002637E4">
        <w:trPr>
          <w:trHeight w:val="397"/>
        </w:trPr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355733" w:rsidP="00FF0281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5573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devicesInfo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721F78" w:rsidP="00AC736A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1F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721F78" w:rsidP="00721F78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1F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1F78" w:rsidRPr="00721F78" w:rsidRDefault="00355733" w:rsidP="00AC736A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设备信息</w:t>
            </w:r>
          </w:p>
        </w:tc>
      </w:tr>
      <w:tr w:rsidR="00721F78" w:rsidRPr="00863EB6" w:rsidTr="002637E4">
        <w:trPr>
          <w:trHeight w:val="397"/>
        </w:trPr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355733" w:rsidP="00FF0281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5573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721F78" w:rsidP="00721F78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1F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1F78" w:rsidRPr="00721F78" w:rsidRDefault="00721F78" w:rsidP="00721F78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1F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1F78" w:rsidRPr="00721F78" w:rsidRDefault="00355733" w:rsidP="00721F78">
            <w:pPr>
              <w:widowControl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用户信息</w:t>
            </w:r>
            <w:r w:rsidR="00F7135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（没有用户信息发的是空数组[]）</w:t>
            </w:r>
          </w:p>
        </w:tc>
      </w:tr>
    </w:tbl>
    <w:p w:rsidR="00721F78" w:rsidRPr="002C5AA3" w:rsidRDefault="00721F78" w:rsidP="00432C14">
      <w:pPr>
        <w:jc w:val="left"/>
        <w:rPr>
          <w:rFonts w:asciiTheme="minorEastAsia" w:eastAsiaTheme="minorEastAsia" w:hAnsiTheme="minorEastAsia" w:cs="微软雅黑"/>
          <w:b/>
          <w:color w:val="FF0000"/>
          <w:szCs w:val="21"/>
          <w:shd w:val="clear" w:color="auto" w:fill="FFFFFF"/>
        </w:rPr>
      </w:pPr>
    </w:p>
    <w:p w:rsidR="00E42C80" w:rsidRPr="002C5AA3" w:rsidRDefault="00113C00" w:rsidP="00E42C80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Cs/>
          <w:color w:val="262626" w:themeColor="text1" w:themeTint="D9"/>
          <w:sz w:val="28"/>
          <w:szCs w:val="28"/>
        </w:rPr>
      </w:pPr>
      <w:bookmarkStart w:id="7" w:name="_Toc447721810"/>
      <w:r w:rsidRPr="00863EB6"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示例</w:t>
      </w:r>
      <w:bookmarkEnd w:id="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54657" w:rsidRPr="003A608C" w:rsidTr="00250B32">
        <w:trPr>
          <w:trHeight w:val="416"/>
        </w:trPr>
        <w:tc>
          <w:tcPr>
            <w:tcW w:w="1526" w:type="dxa"/>
            <w:vAlign w:val="center"/>
          </w:tcPr>
          <w:p w:rsidR="00432C14" w:rsidRPr="00863EB6" w:rsidRDefault="00DB5567" w:rsidP="00250B32">
            <w:pPr>
              <w:jc w:val="center"/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</w:pPr>
            <w:r w:rsidRPr="00863EB6"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  <w:t>URL</w:t>
            </w:r>
          </w:p>
        </w:tc>
        <w:tc>
          <w:tcPr>
            <w:tcW w:w="6996" w:type="dxa"/>
            <w:vAlign w:val="center"/>
          </w:tcPr>
          <w:p w:rsidR="00432C14" w:rsidRPr="00863EB6" w:rsidRDefault="00A04ED4" w:rsidP="000859DA">
            <w:pP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</w:pPr>
            <w:hyperlink r:id="rId9" w:history="1">
              <w:r w:rsidR="00DF7C81" w:rsidRPr="00DF7C81">
                <w:rPr>
                  <w:rFonts w:asciiTheme="minorEastAsia" w:hAnsiTheme="minorEastAsia" w:cs="微软雅黑"/>
                  <w:color w:val="262626" w:themeColor="text1" w:themeTint="D9"/>
                  <w:szCs w:val="21"/>
                </w:rPr>
                <w:t>http://42.96.169.232:8081/sp/getDicDevicesInfo</w:t>
              </w:r>
            </w:hyperlink>
          </w:p>
        </w:tc>
      </w:tr>
      <w:tr w:rsidR="00B91B09" w:rsidRPr="00863EB6" w:rsidTr="00250B32">
        <w:tc>
          <w:tcPr>
            <w:tcW w:w="1526" w:type="dxa"/>
            <w:vAlign w:val="center"/>
          </w:tcPr>
          <w:p w:rsidR="00B91B09" w:rsidRPr="00863EB6" w:rsidRDefault="00B91B09" w:rsidP="00B91B09">
            <w:pPr>
              <w:ind w:firstLineChars="98" w:firstLine="207"/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</w:pPr>
            <w:r w:rsidRPr="00863EB6">
              <w:rPr>
                <w:rFonts w:asciiTheme="minorEastAsia" w:hAnsiTheme="minorEastAsia" w:cs="微软雅黑" w:hint="eastAsia"/>
                <w:b/>
                <w:color w:val="262626" w:themeColor="text1" w:themeTint="D9"/>
                <w:szCs w:val="21"/>
                <w:shd w:val="clear" w:color="auto" w:fill="FFFFFF"/>
              </w:rPr>
              <w:t>返回内容</w:t>
            </w:r>
          </w:p>
        </w:tc>
        <w:tc>
          <w:tcPr>
            <w:tcW w:w="6996" w:type="dxa"/>
          </w:tcPr>
          <w:p w:rsidR="00355733" w:rsidRDefault="00355733" w:rsidP="0035573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{"index":"64239","devicesInfo":{"phone":"13759439563","hardware":"samsungexynos7420","location":"23681_34961","userAgent":"Dalvik/2.1.0 (Linux; U; Android 6.0.1; SM-G9280 Build/MMB29K)","wifiname":"wxt8888","cpu_abi2":"armeabi","sdkInt":"23","androidId":"bb586ce98fb74168","iccid":"89860076248491453689","mac":"00:AE:FA:73:BB:EF","xgver":"8.6.4.b","fingerprint":"samsung/zenltezc/zenltechn:6.0.1/MMB29K/G9280ZCU2BPE3:user/release-</w:t>
            </w:r>
            <w:r>
              <w:rPr>
                <w:color w:val="000000"/>
              </w:rPr>
              <w:lastRenderedPageBreak/>
              <w:t xml:space="preserve">keys","screen":"1440*2560","index_num":"64239","imei":"352562076469157","bluetouth":"","opType":"0","bootloader":"G9280ZCU2BPE3","display":"MMB29K.G9280ZCU2BPE3","board":"universal7420","dayTime":"2017-06-12","product":"zenltezc","cpumodel":"AArch64 Processor rev 0 (aarch64)","cpu_abi":"armeabi-v7a","ram":"3752272","manufacturer":"samsung","device":"zenltechn","ua":"Mozilla/5.0 (Linux; U; Android 6.0.1; </w:t>
            </w:r>
            <w:proofErr w:type="spellStart"/>
            <w:r>
              <w:rPr>
                <w:color w:val="000000"/>
              </w:rPr>
              <w:t>zh-cn</w:t>
            </w:r>
            <w:proofErr w:type="spellEnd"/>
            <w:r>
              <w:rPr>
                <w:color w:val="000000"/>
              </w:rPr>
              <w:t xml:space="preserve">; SM-G9280 Build/MMB29K) </w:t>
            </w:r>
            <w:proofErr w:type="spellStart"/>
            <w:r>
              <w:rPr>
                <w:color w:val="000000"/>
              </w:rPr>
              <w:t>AppleWebKit</w:t>
            </w:r>
            <w:proofErr w:type="spellEnd"/>
            <w:r>
              <w:rPr>
                <w:color w:val="000000"/>
              </w:rPr>
              <w:t>/534.30 (KHTML, like Gecko) Version/4.0 Mobile Safari/534.30","brand":"samsung","incremental":"G9280ZCU2BPE3","clientIp":"120.135.23.169","imsi":"460009142685368","serial":"1115fb30757b2505","release":"6.0.1"},"userInfo":[{"updataDate":"2017-09-05 18:51:40.0","id":"6","inputDate":"2017-09-05 18:51:40.0","username":"44","dic_devices_indexNum":"1","password":"55","userType":"11"}]}</w:t>
            </w:r>
          </w:p>
          <w:p w:rsidR="00B91B09" w:rsidRPr="008B6EF1" w:rsidRDefault="00355733" w:rsidP="00355733">
            <w:pP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</w:pPr>
            <w:r w:rsidRPr="008B6EF1"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21F78" w:rsidRPr="00863EB6" w:rsidRDefault="00721F78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721F78" w:rsidRPr="00A31A48" w:rsidRDefault="00721F78" w:rsidP="00B234D9">
      <w:pPr>
        <w:rPr>
          <w:rFonts w:asciiTheme="minorEastAsia" w:eastAsiaTheme="minorEastAsia" w:hAnsiTheme="minorEastAsia"/>
          <w:color w:val="FF0000"/>
        </w:rPr>
      </w:pPr>
      <w:bookmarkStart w:id="8" w:name="_Toc447721811"/>
    </w:p>
    <w:p w:rsidR="00721F78" w:rsidRPr="00570BE6" w:rsidRDefault="004132F8" w:rsidP="004132F8">
      <w:pPr>
        <w:pStyle w:val="1"/>
        <w:rPr>
          <w:rFonts w:asciiTheme="minorEastAsia" w:eastAsiaTheme="minorEastAsia" w:hAnsiTheme="minorEastAsia"/>
          <w:color w:val="262626" w:themeColor="text1" w:themeTint="D9"/>
        </w:rPr>
      </w:pPr>
      <w:bookmarkStart w:id="9" w:name="_Toc461614185"/>
      <w:r w:rsidRPr="00863EB6">
        <w:rPr>
          <w:rFonts w:asciiTheme="minorEastAsia" w:eastAsiaTheme="minorEastAsia" w:hAnsiTheme="minorEastAsia" w:hint="eastAsia"/>
          <w:color w:val="262626" w:themeColor="text1" w:themeTint="D9"/>
        </w:rPr>
        <w:t>一</w:t>
      </w:r>
      <w:r w:rsidR="00721F78" w:rsidRPr="00570BE6">
        <w:rPr>
          <w:rFonts w:asciiTheme="minorEastAsia" w:eastAsiaTheme="minorEastAsia" w:hAnsiTheme="minorEastAsia" w:hint="eastAsia"/>
          <w:color w:val="262626" w:themeColor="text1" w:themeTint="D9"/>
        </w:rPr>
        <w:t>、</w:t>
      </w:r>
      <w:bookmarkEnd w:id="9"/>
      <w:r>
        <w:rPr>
          <w:rFonts w:asciiTheme="minorEastAsia" w:eastAsiaTheme="minorEastAsia" w:hAnsiTheme="minorEastAsia" w:hint="eastAsia"/>
          <w:color w:val="262626" w:themeColor="text1" w:themeTint="D9"/>
        </w:rPr>
        <w:t>上报用户信息</w:t>
      </w:r>
    </w:p>
    <w:p w:rsidR="00570BE6" w:rsidRPr="00863EB6" w:rsidRDefault="00570BE6" w:rsidP="00570BE6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</w:rPr>
      </w:pPr>
      <w:r w:rsidRPr="00863EB6"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概述</w:t>
      </w:r>
    </w:p>
    <w:p w:rsidR="00570BE6" w:rsidRPr="004132F8" w:rsidRDefault="004132F8" w:rsidP="00570BE6">
      <w:pPr>
        <w:rPr>
          <w:rFonts w:asciiTheme="minorEastAsia" w:eastAsiaTheme="minorEastAsia" w:hAnsiTheme="minorEastAsia" w:cs="微软雅黑"/>
          <w:b/>
          <w:color w:val="262626" w:themeColor="text1" w:themeTint="D9"/>
          <w:shd w:val="clear" w:color="auto" w:fill="FFFFFF"/>
        </w:rPr>
      </w:pPr>
      <w:r>
        <w:rPr>
          <w:rFonts w:asciiTheme="minorEastAsia" w:eastAsiaTheme="minorEastAsia" w:hAnsiTheme="minorEastAsia" w:cs="微软雅黑" w:hint="eastAsia"/>
          <w:b/>
          <w:color w:val="262626" w:themeColor="text1" w:themeTint="D9"/>
          <w:shd w:val="clear" w:color="auto" w:fill="FFFFFF"/>
        </w:rPr>
        <w:t>上报设备的用户信息</w:t>
      </w:r>
    </w:p>
    <w:p w:rsidR="00570BE6" w:rsidRPr="00863EB6" w:rsidRDefault="00570BE6" w:rsidP="00570BE6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r w:rsidRPr="00863EB6"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URL</w:t>
      </w:r>
    </w:p>
    <w:p w:rsidR="00570BE6" w:rsidRPr="007D3088" w:rsidRDefault="00DF7C81" w:rsidP="007D3088">
      <w:pPr>
        <w:pStyle w:val="ae"/>
        <w:ind w:left="420" w:firstLineChars="0" w:firstLine="0"/>
        <w:rPr>
          <w:rStyle w:val="a4"/>
        </w:rPr>
      </w:pPr>
      <w:r w:rsidRPr="007D3088">
        <w:rPr>
          <w:rStyle w:val="a4"/>
        </w:rPr>
        <w:t>http://42.96.16</w:t>
      </w:r>
      <w:r w:rsidR="007D3088" w:rsidRPr="007D3088">
        <w:rPr>
          <w:rStyle w:val="a4"/>
        </w:rPr>
        <w:t>9.232:8081/sp/upDevicesUserInfo</w:t>
      </w:r>
    </w:p>
    <w:p w:rsidR="00570BE6" w:rsidRPr="00863EB6" w:rsidRDefault="00570BE6" w:rsidP="00570BE6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r w:rsidRPr="00863EB6"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请求方式</w:t>
      </w:r>
    </w:p>
    <w:p w:rsidR="00570BE6" w:rsidRPr="00863EB6" w:rsidRDefault="00DF7C81" w:rsidP="00570BE6">
      <w:pPr>
        <w:jc w:val="left"/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</w:pPr>
      <w:r w:rsidRPr="00863EB6"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  <w:t>Get</w:t>
      </w:r>
      <w:r>
        <w:rPr>
          <w:rFonts w:asciiTheme="minorEastAsia" w:eastAsiaTheme="minorEastAsia" w:hAnsiTheme="minorEastAsia" w:cs="微软雅黑" w:hint="eastAsia"/>
          <w:b/>
          <w:color w:val="262626" w:themeColor="text1" w:themeTint="D9"/>
          <w:szCs w:val="21"/>
          <w:shd w:val="clear" w:color="auto" w:fill="FFFFFF"/>
        </w:rPr>
        <w:t>或post</w:t>
      </w:r>
    </w:p>
    <w:p w:rsidR="00570BE6" w:rsidRPr="00863EB6" w:rsidRDefault="00570BE6" w:rsidP="00570BE6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r w:rsidRPr="00863EB6"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请求参数说明</w:t>
      </w:r>
    </w:p>
    <w:tbl>
      <w:tblPr>
        <w:tblW w:w="8506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992"/>
        <w:gridCol w:w="1843"/>
        <w:gridCol w:w="3844"/>
      </w:tblGrid>
      <w:tr w:rsidR="00570BE6" w:rsidRPr="00863EB6" w:rsidTr="00AC736A">
        <w:trPr>
          <w:trHeight w:val="508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570BE6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sz w:val="18"/>
                <w:szCs w:val="18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570BE6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570BE6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类型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vAlign w:val="center"/>
          </w:tcPr>
          <w:p w:rsidR="00570BE6" w:rsidRPr="00863EB6" w:rsidRDefault="00570BE6" w:rsidP="00AC736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含义</w:t>
            </w:r>
          </w:p>
        </w:tc>
      </w:tr>
      <w:tr w:rsidR="00570BE6" w:rsidRPr="00863EB6" w:rsidTr="00AC736A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7D3088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3C2B74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index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570BE6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570BE6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0BE6" w:rsidRPr="00863EB6" w:rsidRDefault="004B7F91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设备</w:t>
            </w:r>
            <w:r w:rsidR="00570BE6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id</w:t>
            </w:r>
            <w:r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（</w:t>
            </w:r>
            <w:r w:rsidRPr="00B26206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index</w:t>
            </w:r>
            <w:r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）</w:t>
            </w:r>
          </w:p>
        </w:tc>
      </w:tr>
      <w:tr w:rsidR="00570BE6" w:rsidRPr="00863EB6" w:rsidTr="00AC736A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7D3088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proofErr w:type="spellStart"/>
            <w:r w:rsidRPr="003C2B74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570BE6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570BE6" w:rsidRPr="00863EB6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0BE6" w:rsidRPr="00863EB6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3C2B74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用户名</w:t>
            </w:r>
          </w:p>
        </w:tc>
      </w:tr>
      <w:tr w:rsidR="007D3088" w:rsidRPr="00863EB6" w:rsidTr="00AC736A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3C2B74" w:rsidRDefault="007D3088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proofErr w:type="spellStart"/>
            <w:r w:rsidRPr="003C2B74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D3088" w:rsidRPr="003C2B74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3C2B74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密码</w:t>
            </w:r>
          </w:p>
        </w:tc>
      </w:tr>
      <w:tr w:rsidR="007D3088" w:rsidRPr="00863EB6" w:rsidTr="00AC736A">
        <w:trPr>
          <w:trHeight w:val="397"/>
        </w:trPr>
        <w:tc>
          <w:tcPr>
            <w:tcW w:w="1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3C2B74" w:rsidRDefault="007D3088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proofErr w:type="spellStart"/>
            <w:r w:rsidRPr="003C2B74"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  <w:t>userType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D3088" w:rsidRPr="003C2B74" w:rsidRDefault="00EE66F4" w:rsidP="003C2B74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微软雅黑"/>
                <w:color w:val="262626" w:themeColor="text1" w:themeTint="D9"/>
                <w:kern w:val="0"/>
                <w:sz w:val="18"/>
                <w:szCs w:val="18"/>
              </w:rPr>
            </w:pPr>
            <w:r w:rsidRPr="003C2B74">
              <w:rPr>
                <w:rFonts w:asciiTheme="minorEastAsia" w:eastAsiaTheme="minorEastAsia" w:hAnsiTheme="minorEastAsia" w:cs="微软雅黑" w:hint="eastAsia"/>
                <w:color w:val="262626" w:themeColor="text1" w:themeTint="D9"/>
                <w:kern w:val="0"/>
                <w:sz w:val="18"/>
                <w:szCs w:val="18"/>
              </w:rPr>
              <w:t>账号类型（英文字符串）</w:t>
            </w:r>
          </w:p>
        </w:tc>
      </w:tr>
      <w:bookmarkEnd w:id="8"/>
    </w:tbl>
    <w:p w:rsidR="00863439" w:rsidRDefault="00863439" w:rsidP="00DF7C81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7D3088" w:rsidRDefault="007D3088" w:rsidP="007D3088">
      <w:pPr>
        <w:jc w:val="left"/>
        <w:rPr>
          <w:rFonts w:asciiTheme="minorEastAsia" w:eastAsiaTheme="minorEastAsia" w:hAnsiTheme="minorEastAsia" w:cs="微软雅黑"/>
          <w:b/>
          <w:color w:val="262626" w:themeColor="text1" w:themeTint="D9"/>
          <w:szCs w:val="21"/>
          <w:shd w:val="clear" w:color="auto" w:fill="FFFFFF"/>
        </w:rPr>
      </w:pPr>
    </w:p>
    <w:p w:rsidR="007D3088" w:rsidRPr="00863EB6" w:rsidRDefault="007D3088" w:rsidP="007D3088">
      <w:pPr>
        <w:pStyle w:val="ae"/>
        <w:numPr>
          <w:ilvl w:val="0"/>
          <w:numId w:val="2"/>
        </w:numPr>
        <w:ind w:firstLineChars="0"/>
        <w:rPr>
          <w:rStyle w:val="ac"/>
          <w:rFonts w:asciiTheme="minorEastAsia" w:eastAsiaTheme="minorEastAsia" w:hAnsiTheme="minorEastAsia"/>
          <w:b w:val="0"/>
          <w:color w:val="262626" w:themeColor="text1" w:themeTint="D9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返回</w:t>
      </w:r>
      <w:r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信息</w:t>
      </w:r>
      <w:r w:rsidRPr="00863EB6">
        <w:rPr>
          <w:rFonts w:asciiTheme="minorEastAsia" w:eastAsiaTheme="minorEastAsia" w:hAnsiTheme="minorEastAsia"/>
          <w:b/>
          <w:color w:val="262626" w:themeColor="text1" w:themeTint="D9"/>
          <w:sz w:val="28"/>
          <w:szCs w:val="28"/>
          <w:shd w:val="clear" w:color="auto" w:fill="FFFFFF"/>
        </w:rPr>
        <w:t>说明</w:t>
      </w:r>
    </w:p>
    <w:tbl>
      <w:tblPr>
        <w:tblW w:w="8506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992"/>
        <w:gridCol w:w="992"/>
        <w:gridCol w:w="4553"/>
      </w:tblGrid>
      <w:tr w:rsidR="007D3088" w:rsidRPr="00863EB6" w:rsidTr="005F73C5">
        <w:trPr>
          <w:trHeight w:val="508"/>
        </w:trPr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7D3088" w:rsidP="005F73C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sz w:val="18"/>
                <w:szCs w:val="18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7D3088" w:rsidP="005F73C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3088" w:rsidRPr="00863EB6" w:rsidRDefault="007D3088" w:rsidP="005F73C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类型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vAlign w:val="center"/>
          </w:tcPr>
          <w:p w:rsidR="007D3088" w:rsidRPr="00863EB6" w:rsidRDefault="007D3088" w:rsidP="005F73C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微软雅黑"/>
                <w:b/>
                <w:color w:val="262626" w:themeColor="text1" w:themeTint="D9"/>
                <w:sz w:val="18"/>
                <w:szCs w:val="18"/>
              </w:rPr>
            </w:pPr>
            <w:r w:rsidRPr="00863EB6">
              <w:rPr>
                <w:rFonts w:asciiTheme="minorEastAsia" w:eastAsiaTheme="minorEastAsia" w:hAnsiTheme="minorEastAsia" w:cs="微软雅黑" w:hint="eastAsia"/>
                <w:b/>
                <w:color w:val="262626" w:themeColor="text1" w:themeTint="D9"/>
                <w:kern w:val="0"/>
                <w:sz w:val="18"/>
                <w:szCs w:val="18"/>
              </w:rPr>
              <w:t>含义</w:t>
            </w:r>
          </w:p>
        </w:tc>
      </w:tr>
    </w:tbl>
    <w:p w:rsidR="007D3088" w:rsidRPr="002C5AA3" w:rsidRDefault="007D3088" w:rsidP="007D3088">
      <w:pPr>
        <w:pStyle w:val="ae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Cs/>
          <w:color w:val="262626" w:themeColor="text1" w:themeTint="D9"/>
          <w:sz w:val="28"/>
          <w:szCs w:val="28"/>
        </w:rPr>
      </w:pPr>
      <w:r w:rsidRPr="00863EB6">
        <w:rPr>
          <w:rFonts w:asciiTheme="minorEastAsia" w:eastAsiaTheme="minorEastAsia" w:hAnsiTheme="minorEastAsia" w:hint="eastAsia"/>
          <w:b/>
          <w:color w:val="262626" w:themeColor="text1" w:themeTint="D9"/>
          <w:sz w:val="28"/>
          <w:szCs w:val="28"/>
          <w:shd w:val="clear" w:color="auto" w:fill="FFFFFF"/>
        </w:rPr>
        <w:t>示例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7D3088" w:rsidRPr="003A608C" w:rsidTr="005F73C5">
        <w:trPr>
          <w:trHeight w:val="416"/>
        </w:trPr>
        <w:tc>
          <w:tcPr>
            <w:tcW w:w="1526" w:type="dxa"/>
            <w:vAlign w:val="center"/>
          </w:tcPr>
          <w:p w:rsidR="007D3088" w:rsidRPr="00863EB6" w:rsidRDefault="007D3088" w:rsidP="005F73C5">
            <w:pPr>
              <w:jc w:val="center"/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</w:pPr>
            <w:r w:rsidRPr="00863EB6"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  <w:t>URL</w:t>
            </w:r>
          </w:p>
        </w:tc>
        <w:tc>
          <w:tcPr>
            <w:tcW w:w="6996" w:type="dxa"/>
            <w:vAlign w:val="center"/>
          </w:tcPr>
          <w:p w:rsidR="007D3088" w:rsidRPr="007D3088" w:rsidRDefault="007D3088" w:rsidP="007D3088">
            <w:pPr>
              <w:rPr>
                <w:rFonts w:ascii="Times New Roman" w:eastAsia="宋体" w:hAnsi="Times New Roman" w:cs="Times New Roman"/>
                <w:shd w:val="clear" w:color="auto" w:fill="FFFFFF"/>
              </w:rPr>
            </w:pPr>
            <w:r w:rsidRPr="007D3088"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>http://42.96.169.232:8081/sp/upDevicesUserInfo?index=1&amp;userName=22&amp;passWord=33&amp;userType=</w:t>
            </w:r>
            <w:r w:rsidRPr="007D3088">
              <w:rPr>
                <w:rFonts w:asciiTheme="minorEastAsia" w:hAnsiTheme="minorEastAsia" w:cs="微软雅黑" w:hint="eastAsia"/>
                <w:color w:val="262626" w:themeColor="text1" w:themeTint="D9"/>
                <w:szCs w:val="21"/>
                <w:shd w:val="clear" w:color="auto" w:fill="FFFFFF"/>
              </w:rPr>
              <w:t>migu</w:t>
            </w:r>
          </w:p>
        </w:tc>
      </w:tr>
      <w:tr w:rsidR="007D3088" w:rsidRPr="00863EB6" w:rsidTr="005F73C5">
        <w:tc>
          <w:tcPr>
            <w:tcW w:w="1526" w:type="dxa"/>
            <w:vAlign w:val="center"/>
          </w:tcPr>
          <w:p w:rsidR="007D3088" w:rsidRPr="00863EB6" w:rsidRDefault="007D3088" w:rsidP="005F73C5">
            <w:pPr>
              <w:ind w:firstLineChars="98" w:firstLine="207"/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</w:pPr>
            <w:r w:rsidRPr="00863EB6">
              <w:rPr>
                <w:rFonts w:asciiTheme="minorEastAsia" w:hAnsiTheme="minorEastAsia" w:cs="微软雅黑" w:hint="eastAsia"/>
                <w:b/>
                <w:color w:val="262626" w:themeColor="text1" w:themeTint="D9"/>
                <w:szCs w:val="21"/>
                <w:shd w:val="clear" w:color="auto" w:fill="FFFFFF"/>
              </w:rPr>
              <w:t>返回内容</w:t>
            </w:r>
          </w:p>
        </w:tc>
        <w:tc>
          <w:tcPr>
            <w:tcW w:w="6996" w:type="dxa"/>
          </w:tcPr>
          <w:p w:rsidR="007D3088" w:rsidRDefault="007D3088" w:rsidP="005F73C5">
            <w:pP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ok    </w:t>
            </w:r>
            <w:r w:rsidR="00396515"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        //</w:t>
            </w:r>
            <w:r>
              <w:rPr>
                <w:rFonts w:asciiTheme="minorEastAsia" w:hAnsiTheme="minorEastAsia" w:cs="微软雅黑" w:hint="eastAsia"/>
                <w:color w:val="262626" w:themeColor="text1" w:themeTint="D9"/>
                <w:szCs w:val="21"/>
                <w:shd w:val="clear" w:color="auto" w:fill="FFFFFF"/>
              </w:rPr>
              <w:t>成功</w:t>
            </w:r>
          </w:p>
          <w:p w:rsidR="007D3088" w:rsidRDefault="007D3088" w:rsidP="005F73C5">
            <w:pP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error  </w:t>
            </w:r>
            <w:r w:rsidR="00396515"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       //</w:t>
            </w:r>
            <w:r>
              <w:rPr>
                <w:rFonts w:asciiTheme="minorEastAsia" w:hAnsiTheme="minorEastAsia" w:cs="微软雅黑" w:hint="eastAsia"/>
                <w:color w:val="262626" w:themeColor="text1" w:themeTint="D9"/>
                <w:szCs w:val="21"/>
                <w:shd w:val="clear" w:color="auto" w:fill="FFFFFF"/>
              </w:rPr>
              <w:t>系统异常</w:t>
            </w:r>
          </w:p>
          <w:p w:rsidR="007D3088" w:rsidRPr="008B6EF1" w:rsidRDefault="007D3088" w:rsidP="005F73C5">
            <w:pP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>paramError</w:t>
            </w:r>
            <w:proofErr w:type="spellEnd"/>
            <w: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 </w:t>
            </w:r>
            <w:r w:rsidR="00396515"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  <w:t xml:space="preserve">   //</w:t>
            </w:r>
            <w:r>
              <w:rPr>
                <w:rFonts w:asciiTheme="minorEastAsia" w:hAnsiTheme="minorEastAsia" w:cs="微软雅黑" w:hint="eastAsia"/>
                <w:color w:val="262626" w:themeColor="text1" w:themeTint="D9"/>
                <w:szCs w:val="21"/>
                <w:shd w:val="clear" w:color="auto" w:fill="FFFFFF"/>
              </w:rPr>
              <w:t>参数错误</w:t>
            </w:r>
          </w:p>
        </w:tc>
      </w:tr>
      <w:tr w:rsidR="007D3088" w:rsidRPr="00863EB6" w:rsidTr="005F73C5">
        <w:tc>
          <w:tcPr>
            <w:tcW w:w="1526" w:type="dxa"/>
            <w:vAlign w:val="center"/>
          </w:tcPr>
          <w:p w:rsidR="007D3088" w:rsidRPr="00863EB6" w:rsidRDefault="007D3088" w:rsidP="005F73C5">
            <w:pPr>
              <w:ind w:firstLineChars="98" w:firstLine="207"/>
              <w:rPr>
                <w:rFonts w:asciiTheme="minorEastAsia" w:hAnsiTheme="minorEastAsia" w:cs="微软雅黑"/>
                <w:b/>
                <w:color w:val="262626" w:themeColor="text1" w:themeTint="D9"/>
                <w:szCs w:val="21"/>
                <w:shd w:val="clear" w:color="auto" w:fill="FFFFFF"/>
              </w:rPr>
            </w:pPr>
          </w:p>
        </w:tc>
        <w:tc>
          <w:tcPr>
            <w:tcW w:w="6996" w:type="dxa"/>
          </w:tcPr>
          <w:p w:rsidR="007D3088" w:rsidRDefault="007D3088" w:rsidP="005F73C5">
            <w:pPr>
              <w:rPr>
                <w:rFonts w:asciiTheme="minorEastAsia" w:hAnsiTheme="minorEastAsia" w:cs="微软雅黑"/>
                <w:color w:val="262626" w:themeColor="text1" w:themeTint="D9"/>
                <w:szCs w:val="21"/>
                <w:shd w:val="clear" w:color="auto" w:fill="FFFFFF"/>
              </w:rPr>
            </w:pPr>
          </w:p>
        </w:tc>
      </w:tr>
    </w:tbl>
    <w:p w:rsidR="007D3088" w:rsidRPr="00863EB6" w:rsidRDefault="007D3088" w:rsidP="007D3088">
      <w:pPr>
        <w:rPr>
          <w:rFonts w:asciiTheme="minorEastAsia" w:eastAsiaTheme="minorEastAsia" w:hAnsiTheme="minorEastAsia"/>
          <w:color w:val="262626" w:themeColor="text1" w:themeTint="D9"/>
        </w:rPr>
      </w:pPr>
    </w:p>
    <w:p w:rsidR="007D3088" w:rsidRPr="007D3088" w:rsidRDefault="007D3088" w:rsidP="00DF7C81">
      <w:pPr>
        <w:rPr>
          <w:rFonts w:asciiTheme="minorEastAsia" w:eastAsiaTheme="minorEastAsia" w:hAnsiTheme="minorEastAsia"/>
          <w:color w:val="262626" w:themeColor="text1" w:themeTint="D9"/>
        </w:rPr>
      </w:pPr>
    </w:p>
    <w:sectPr w:rsidR="007D3088" w:rsidRPr="007D3088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D4" w:rsidRDefault="00A04ED4">
      <w:r>
        <w:separator/>
      </w:r>
    </w:p>
  </w:endnote>
  <w:endnote w:type="continuationSeparator" w:id="0">
    <w:p w:rsidR="00A04ED4" w:rsidRDefault="00A0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938" w:rsidRDefault="00DF4938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F4938" w:rsidRDefault="00DF493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938" w:rsidRDefault="00DF4938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25F2">
      <w:rPr>
        <w:rStyle w:val="a3"/>
        <w:noProof/>
      </w:rPr>
      <w:t>4</w:t>
    </w:r>
    <w:r>
      <w:fldChar w:fldCharType="end"/>
    </w:r>
  </w:p>
  <w:p w:rsidR="00DF4938" w:rsidRDefault="00DF493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D4" w:rsidRDefault="00A04ED4">
      <w:r>
        <w:separator/>
      </w:r>
    </w:p>
  </w:footnote>
  <w:footnote w:type="continuationSeparator" w:id="0">
    <w:p w:rsidR="00A04ED4" w:rsidRDefault="00A04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3AE4"/>
    <w:multiLevelType w:val="hybridMultilevel"/>
    <w:tmpl w:val="613E0D6A"/>
    <w:lvl w:ilvl="0" w:tplc="820C6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40965"/>
    <w:multiLevelType w:val="hybridMultilevel"/>
    <w:tmpl w:val="4970C11C"/>
    <w:lvl w:ilvl="0" w:tplc="325C45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51B08"/>
    <w:multiLevelType w:val="multilevel"/>
    <w:tmpl w:val="00000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E6822"/>
    <w:multiLevelType w:val="hybridMultilevel"/>
    <w:tmpl w:val="60E81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0F"/>
    <w:rsid w:val="0001648E"/>
    <w:rsid w:val="000245C7"/>
    <w:rsid w:val="000321C1"/>
    <w:rsid w:val="00042285"/>
    <w:rsid w:val="00052591"/>
    <w:rsid w:val="0006244E"/>
    <w:rsid w:val="0006613C"/>
    <w:rsid w:val="00083C17"/>
    <w:rsid w:val="000859DA"/>
    <w:rsid w:val="00087B01"/>
    <w:rsid w:val="000F28A2"/>
    <w:rsid w:val="00113C00"/>
    <w:rsid w:val="0011687C"/>
    <w:rsid w:val="00146B43"/>
    <w:rsid w:val="00155C83"/>
    <w:rsid w:val="001566FE"/>
    <w:rsid w:val="00172A27"/>
    <w:rsid w:val="00183792"/>
    <w:rsid w:val="001837FB"/>
    <w:rsid w:val="00186997"/>
    <w:rsid w:val="001F3C73"/>
    <w:rsid w:val="001F6436"/>
    <w:rsid w:val="00204889"/>
    <w:rsid w:val="00210587"/>
    <w:rsid w:val="002177F2"/>
    <w:rsid w:val="00254DFA"/>
    <w:rsid w:val="002637E4"/>
    <w:rsid w:val="00266B0F"/>
    <w:rsid w:val="00292AA8"/>
    <w:rsid w:val="002965A1"/>
    <w:rsid w:val="002C5AA3"/>
    <w:rsid w:val="002D0BC5"/>
    <w:rsid w:val="002E5509"/>
    <w:rsid w:val="002E650C"/>
    <w:rsid w:val="00344B03"/>
    <w:rsid w:val="00347E98"/>
    <w:rsid w:val="003529C6"/>
    <w:rsid w:val="00355733"/>
    <w:rsid w:val="003610C8"/>
    <w:rsid w:val="0036717A"/>
    <w:rsid w:val="00386202"/>
    <w:rsid w:val="003917AA"/>
    <w:rsid w:val="00396515"/>
    <w:rsid w:val="003A608C"/>
    <w:rsid w:val="003B429D"/>
    <w:rsid w:val="003B5E61"/>
    <w:rsid w:val="003C2B74"/>
    <w:rsid w:val="003F31DC"/>
    <w:rsid w:val="004132F8"/>
    <w:rsid w:val="004152A8"/>
    <w:rsid w:val="00415E59"/>
    <w:rsid w:val="00415FF3"/>
    <w:rsid w:val="0042118D"/>
    <w:rsid w:val="0042221C"/>
    <w:rsid w:val="00431935"/>
    <w:rsid w:val="00432C14"/>
    <w:rsid w:val="00450669"/>
    <w:rsid w:val="004570AA"/>
    <w:rsid w:val="004653B6"/>
    <w:rsid w:val="00470506"/>
    <w:rsid w:val="004813E1"/>
    <w:rsid w:val="004830BE"/>
    <w:rsid w:val="004834B2"/>
    <w:rsid w:val="00490C2A"/>
    <w:rsid w:val="004A3C76"/>
    <w:rsid w:val="004B2262"/>
    <w:rsid w:val="004B47EF"/>
    <w:rsid w:val="004B58DE"/>
    <w:rsid w:val="004B7F91"/>
    <w:rsid w:val="004C787F"/>
    <w:rsid w:val="005018A6"/>
    <w:rsid w:val="00505B93"/>
    <w:rsid w:val="00522A84"/>
    <w:rsid w:val="005372C2"/>
    <w:rsid w:val="00552959"/>
    <w:rsid w:val="00560955"/>
    <w:rsid w:val="00563556"/>
    <w:rsid w:val="00570BE6"/>
    <w:rsid w:val="00581747"/>
    <w:rsid w:val="005943BD"/>
    <w:rsid w:val="00594CE4"/>
    <w:rsid w:val="005A3B45"/>
    <w:rsid w:val="005C2F13"/>
    <w:rsid w:val="005D3DAB"/>
    <w:rsid w:val="005F1A7A"/>
    <w:rsid w:val="006146F1"/>
    <w:rsid w:val="00624797"/>
    <w:rsid w:val="0065234D"/>
    <w:rsid w:val="00663C63"/>
    <w:rsid w:val="006649A0"/>
    <w:rsid w:val="006863CE"/>
    <w:rsid w:val="006C32B3"/>
    <w:rsid w:val="006F2808"/>
    <w:rsid w:val="006F55FE"/>
    <w:rsid w:val="007102CD"/>
    <w:rsid w:val="007174FA"/>
    <w:rsid w:val="00721F78"/>
    <w:rsid w:val="00730A37"/>
    <w:rsid w:val="00735775"/>
    <w:rsid w:val="0074193B"/>
    <w:rsid w:val="007517D3"/>
    <w:rsid w:val="0075226D"/>
    <w:rsid w:val="00757324"/>
    <w:rsid w:val="007601D2"/>
    <w:rsid w:val="0076358C"/>
    <w:rsid w:val="0076500C"/>
    <w:rsid w:val="00775B9C"/>
    <w:rsid w:val="00792853"/>
    <w:rsid w:val="0079437F"/>
    <w:rsid w:val="007D3088"/>
    <w:rsid w:val="007E00B6"/>
    <w:rsid w:val="007E4C3A"/>
    <w:rsid w:val="007F51B8"/>
    <w:rsid w:val="008111DE"/>
    <w:rsid w:val="0081347F"/>
    <w:rsid w:val="008305D7"/>
    <w:rsid w:val="00847A3B"/>
    <w:rsid w:val="008509F5"/>
    <w:rsid w:val="00856268"/>
    <w:rsid w:val="00863439"/>
    <w:rsid w:val="00863EB6"/>
    <w:rsid w:val="00891A15"/>
    <w:rsid w:val="008D0BDA"/>
    <w:rsid w:val="008D3F83"/>
    <w:rsid w:val="008D5434"/>
    <w:rsid w:val="008F516B"/>
    <w:rsid w:val="009042A5"/>
    <w:rsid w:val="00904764"/>
    <w:rsid w:val="00904778"/>
    <w:rsid w:val="009070AE"/>
    <w:rsid w:val="00913FF3"/>
    <w:rsid w:val="00916306"/>
    <w:rsid w:val="0091797C"/>
    <w:rsid w:val="009442A7"/>
    <w:rsid w:val="00947FA6"/>
    <w:rsid w:val="00954657"/>
    <w:rsid w:val="009633FF"/>
    <w:rsid w:val="0097047F"/>
    <w:rsid w:val="00992075"/>
    <w:rsid w:val="009A404E"/>
    <w:rsid w:val="009C0749"/>
    <w:rsid w:val="009C0EBD"/>
    <w:rsid w:val="00A04ED4"/>
    <w:rsid w:val="00A05015"/>
    <w:rsid w:val="00A2169A"/>
    <w:rsid w:val="00A31A48"/>
    <w:rsid w:val="00A70D45"/>
    <w:rsid w:val="00A8391C"/>
    <w:rsid w:val="00A84A17"/>
    <w:rsid w:val="00AA6928"/>
    <w:rsid w:val="00AB59EB"/>
    <w:rsid w:val="00AE1976"/>
    <w:rsid w:val="00AE2266"/>
    <w:rsid w:val="00AF6B7A"/>
    <w:rsid w:val="00AF6C85"/>
    <w:rsid w:val="00B038AB"/>
    <w:rsid w:val="00B13B40"/>
    <w:rsid w:val="00B234D9"/>
    <w:rsid w:val="00B26206"/>
    <w:rsid w:val="00B44D04"/>
    <w:rsid w:val="00B46746"/>
    <w:rsid w:val="00B66B6E"/>
    <w:rsid w:val="00B903F7"/>
    <w:rsid w:val="00B91B09"/>
    <w:rsid w:val="00BB6C58"/>
    <w:rsid w:val="00BB7572"/>
    <w:rsid w:val="00C10CDE"/>
    <w:rsid w:val="00C24432"/>
    <w:rsid w:val="00C26A68"/>
    <w:rsid w:val="00C33ABC"/>
    <w:rsid w:val="00C3639C"/>
    <w:rsid w:val="00C40328"/>
    <w:rsid w:val="00C70968"/>
    <w:rsid w:val="00C967F4"/>
    <w:rsid w:val="00CA73E8"/>
    <w:rsid w:val="00CB131C"/>
    <w:rsid w:val="00CB7E93"/>
    <w:rsid w:val="00CC259E"/>
    <w:rsid w:val="00CD0684"/>
    <w:rsid w:val="00CE5369"/>
    <w:rsid w:val="00D130FF"/>
    <w:rsid w:val="00D31505"/>
    <w:rsid w:val="00D47C02"/>
    <w:rsid w:val="00D52123"/>
    <w:rsid w:val="00D649E3"/>
    <w:rsid w:val="00D91442"/>
    <w:rsid w:val="00D93407"/>
    <w:rsid w:val="00D93540"/>
    <w:rsid w:val="00DA0099"/>
    <w:rsid w:val="00DA1983"/>
    <w:rsid w:val="00DA37E9"/>
    <w:rsid w:val="00DB0AC6"/>
    <w:rsid w:val="00DB3B81"/>
    <w:rsid w:val="00DB5567"/>
    <w:rsid w:val="00DC2963"/>
    <w:rsid w:val="00DE7DD9"/>
    <w:rsid w:val="00DF1858"/>
    <w:rsid w:val="00DF471F"/>
    <w:rsid w:val="00DF4938"/>
    <w:rsid w:val="00DF6CC2"/>
    <w:rsid w:val="00DF7C81"/>
    <w:rsid w:val="00E32659"/>
    <w:rsid w:val="00E42C80"/>
    <w:rsid w:val="00E5287F"/>
    <w:rsid w:val="00E72E02"/>
    <w:rsid w:val="00E937FC"/>
    <w:rsid w:val="00EA6532"/>
    <w:rsid w:val="00EA75D8"/>
    <w:rsid w:val="00EC3003"/>
    <w:rsid w:val="00ED4583"/>
    <w:rsid w:val="00EE66F4"/>
    <w:rsid w:val="00F00B4A"/>
    <w:rsid w:val="00F1242B"/>
    <w:rsid w:val="00F17732"/>
    <w:rsid w:val="00F17E87"/>
    <w:rsid w:val="00F24DA0"/>
    <w:rsid w:val="00F27970"/>
    <w:rsid w:val="00F42864"/>
    <w:rsid w:val="00F45824"/>
    <w:rsid w:val="00F47CC7"/>
    <w:rsid w:val="00F61F8C"/>
    <w:rsid w:val="00F625F2"/>
    <w:rsid w:val="00F7123C"/>
    <w:rsid w:val="00F71351"/>
    <w:rsid w:val="00F863D0"/>
    <w:rsid w:val="00FB266A"/>
    <w:rsid w:val="00FB4D28"/>
    <w:rsid w:val="00FB5537"/>
    <w:rsid w:val="00FC0C2B"/>
    <w:rsid w:val="00FE0988"/>
    <w:rsid w:val="00FF0281"/>
    <w:rsid w:val="00FF122B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91615-C2B9-42E1-B90C-3B4C38C3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4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uiPriority w:val="99"/>
    <w:rPr>
      <w:color w:val="0000FF"/>
      <w:u w:val="single"/>
    </w:rPr>
  </w:style>
  <w:style w:type="character" w:customStyle="1" w:styleId="m1">
    <w:name w:val="m1"/>
    <w:basedOn w:val="a0"/>
    <w:rPr>
      <w:color w:val="0000FF"/>
    </w:rPr>
  </w:style>
  <w:style w:type="character" w:customStyle="1" w:styleId="pi1">
    <w:name w:val="pi1"/>
    <w:basedOn w:val="a0"/>
    <w:rPr>
      <w:color w:val="0000FF"/>
    </w:rPr>
  </w:style>
  <w:style w:type="character" w:customStyle="1" w:styleId="t1">
    <w:name w:val="t1"/>
    <w:basedOn w:val="a0"/>
    <w:rPr>
      <w:color w:val="990000"/>
    </w:rPr>
  </w:style>
  <w:style w:type="character" w:customStyle="1" w:styleId="ns1">
    <w:name w:val="ns1"/>
    <w:basedOn w:val="a0"/>
    <w:rPr>
      <w:color w:val="FF0000"/>
    </w:rPr>
  </w:style>
  <w:style w:type="character" w:customStyle="1" w:styleId="b1">
    <w:name w:val="b1"/>
    <w:basedOn w:val="a0"/>
    <w:rPr>
      <w:rFonts w:ascii="Courier New" w:hAnsi="Courier New" w:hint="default"/>
      <w:b/>
      <w:bCs/>
      <w:strike w:val="0"/>
      <w:dstrike w:val="0"/>
      <w:color w:val="FF0000"/>
      <w:u w:val="none"/>
    </w:rPr>
  </w:style>
  <w:style w:type="character" w:customStyle="1" w:styleId="tx1">
    <w:name w:val="tx1"/>
    <w:basedOn w:val="a0"/>
    <w:rPr>
      <w:b/>
      <w:bCs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line="300" w:lineRule="atLeast"/>
      <w:jc w:val="left"/>
    </w:pPr>
    <w:rPr>
      <w:rFonts w:ascii="宋体" w:hAnsi="宋体" w:cs="宋体"/>
      <w:kern w:val="0"/>
      <w:sz w:val="24"/>
      <w:lang w:bidi="as-IN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封面表格文本"/>
    <w:basedOn w:val="a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indent">
    <w:name w:val="indent"/>
    <w:basedOn w:val="a"/>
    <w:pPr>
      <w:widowControl/>
      <w:spacing w:line="300" w:lineRule="atLeast"/>
      <w:ind w:firstLine="480"/>
      <w:jc w:val="left"/>
    </w:pPr>
    <w:rPr>
      <w:rFonts w:ascii="宋体" w:hAnsi="宋体" w:cs="宋体"/>
      <w:kern w:val="0"/>
      <w:sz w:val="24"/>
      <w:lang w:bidi="as-IN"/>
    </w:rPr>
  </w:style>
  <w:style w:type="paragraph" w:styleId="a9">
    <w:name w:val="Date"/>
    <w:basedOn w:val="a"/>
    <w:next w:val="a"/>
    <w:pPr>
      <w:ind w:leftChars="2500" w:left="100"/>
    </w:p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table" w:styleId="aa">
    <w:name w:val="Table Grid"/>
    <w:basedOn w:val="a1"/>
    <w:uiPriority w:val="39"/>
    <w:qFormat/>
    <w:rsid w:val="00432C14"/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rsid w:val="00F4582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210587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A216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2169A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ab">
    <w:name w:val="Subtitle"/>
    <w:basedOn w:val="a"/>
    <w:next w:val="a"/>
    <w:link w:val="Char"/>
    <w:qFormat/>
    <w:rsid w:val="00FB4D2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b"/>
    <w:rsid w:val="00FB4D28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qFormat/>
    <w:rsid w:val="00EA75D8"/>
    <w:rPr>
      <w:b/>
      <w:bCs/>
    </w:rPr>
  </w:style>
  <w:style w:type="paragraph" w:styleId="ad">
    <w:name w:val="Title"/>
    <w:basedOn w:val="a"/>
    <w:next w:val="a"/>
    <w:link w:val="Char0"/>
    <w:qFormat/>
    <w:rsid w:val="002E65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d"/>
    <w:rsid w:val="002E650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4653B6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4653B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4653B6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4653B6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4653B6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4653B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e">
    <w:name w:val="List Paragraph"/>
    <w:basedOn w:val="a"/>
    <w:uiPriority w:val="34"/>
    <w:qFormat/>
    <w:rsid w:val="00563556"/>
    <w:pPr>
      <w:ind w:firstLineChars="200" w:firstLine="420"/>
    </w:pPr>
  </w:style>
  <w:style w:type="character" w:styleId="af">
    <w:name w:val="FollowedHyperlink"/>
    <w:basedOn w:val="a0"/>
    <w:rsid w:val="00415FF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21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21F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2.96.169.232:8081/sp/getDicDevices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42.96.169.232:8081/sp/getDicDevices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sp\document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58BD-89FE-42C8-9D5C-D36D40FF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198</TotalTime>
  <Pages>4</Pages>
  <Words>331</Words>
  <Characters>1889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www.xtghost.com</Company>
  <LinksUpToDate>false</LinksUpToDate>
  <CharactersWithSpaces>2216</CharactersWithSpaces>
  <SharedDoc>false</SharedDoc>
  <HLinks>
    <vt:vector size="42" baseType="variant">
      <vt:variant>
        <vt:i4>4128890</vt:i4>
      </vt:variant>
      <vt:variant>
        <vt:i4>39</vt:i4>
      </vt:variant>
      <vt:variant>
        <vt:i4>0</vt:i4>
      </vt:variant>
      <vt:variant>
        <vt:i4>5</vt:i4>
      </vt:variant>
      <vt:variant>
        <vt:lpwstr>http://127.0.0.1/WebAPI/SmsAPI.asmx</vt:lpwstr>
      </vt:variant>
      <vt:variant>
        <vt:lpwstr/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_Toc319969005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_Toc319969004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_Toc319969003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_Toc319969002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_Toc319969001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_Toc319969000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API短信接口调用文档</dc:title>
  <dc:subject/>
  <dc:creator>zxjyuan</dc:creator>
  <cp:keywords/>
  <dc:description/>
  <cp:lastModifiedBy>崔磊</cp:lastModifiedBy>
  <cp:revision>201</cp:revision>
  <dcterms:created xsi:type="dcterms:W3CDTF">2016-04-06T07:31:00Z</dcterms:created>
  <dcterms:modified xsi:type="dcterms:W3CDTF">2017-09-07T06:35:00Z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